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What was the first sighting of the pirate speed boat?</w:t>
      </w:r>
    </w:p>
    <w:p w:rsidR="004D1F7B" w:rsidRDefault="004D1F7B">
      <w:r>
        <w:t>Nobody of crews can sight of pirate speed boat we known after pirate came onboard.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What was the illumination that night/early morning?</w:t>
      </w:r>
    </w:p>
    <w:p w:rsidR="004D1F7B" w:rsidRDefault="004D1F7B">
      <w:r>
        <w:t xml:space="preserve">Time in early morning 10/10/13 ;0530lt but at </w:t>
      </w:r>
      <w:smartTag w:uri="urn:schemas-microsoft-com:office:smarttags" w:element="country-region">
        <w:smartTag w:uri="urn:schemas-microsoft-com:office:smarttags" w:element="place">
          <w:r>
            <w:t>Singapore</w:t>
          </w:r>
        </w:smartTag>
      </w:smartTag>
      <w:r>
        <w:t xml:space="preserve"> time still darkness.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What was the weather like that night/early morning?</w:t>
      </w:r>
    </w:p>
    <w:p w:rsidR="004D1F7B" w:rsidRDefault="004D1F7B">
      <w:r>
        <w:t>The weather like that night slight to moderate sea condition visibility good but darkness.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Did the speed boat launch from a bigger boat?</w:t>
      </w:r>
    </w:p>
    <w:p w:rsidR="004D1F7B" w:rsidRDefault="004D1F7B">
      <w:r>
        <w:t>Nobody of crews can sight of pirate speed boat.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How long had the speed boat been following the ship?</w:t>
      </w:r>
    </w:p>
    <w:p w:rsidR="004D1F7B" w:rsidRDefault="004D1F7B">
      <w:r>
        <w:t>Nobody of crews saw about that.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Describe the speed boat’s approach.</w:t>
      </w:r>
    </w:p>
    <w:p w:rsidR="004D1F7B" w:rsidRDefault="004D1F7B">
      <w:r>
        <w:t>The crews suspect that is speed boat came alongside starboard side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 xml:space="preserve">Were threats made against the crew?  </w:t>
      </w:r>
    </w:p>
    <w:p w:rsidR="004D1F7B" w:rsidRDefault="004D1F7B">
      <w:r>
        <w:t>Yes, They were with gun and long knife.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Were any of the crew assaulted?</w:t>
      </w:r>
    </w:p>
    <w:p w:rsidR="004D1F7B" w:rsidRDefault="004D1F7B">
      <w:r>
        <w:t>Nobody of crews injury the pirate only threats.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Did the pirates fire their handguns?</w:t>
      </w:r>
    </w:p>
    <w:p w:rsidR="004D1F7B" w:rsidRDefault="004D1F7B">
      <w:r>
        <w:t>No, They did not.</w:t>
      </w:r>
    </w:p>
    <w:p w:rsidR="004D1F7B" w:rsidRPr="00E010B7" w:rsidRDefault="004D1F7B" w:rsidP="00A401F8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Was the crew restrained? If so, how (locked in room, tied up, etc.)?</w:t>
      </w:r>
    </w:p>
    <w:p w:rsidR="004D1F7B" w:rsidRDefault="004D1F7B" w:rsidP="00A401F8">
      <w:r>
        <w:t>Yes, the pirate bring all crews to mess room and tight two hands with cable tight.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Was the crew separated or kept together?</w:t>
      </w:r>
    </w:p>
    <w:p w:rsidR="004D1F7B" w:rsidRDefault="004D1F7B">
      <w:r>
        <w:t>At the first all crew stay in mess room and after that they separate to sleep in crew cabin at Poop deck.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Did the ship have a safe room?</w:t>
      </w:r>
    </w:p>
    <w:p w:rsidR="004D1F7B" w:rsidRDefault="004D1F7B">
      <w:r>
        <w:t>No, the ship did not have a safe room.</w:t>
      </w:r>
    </w:p>
    <w:p w:rsidR="004D1F7B" w:rsidRDefault="004D1F7B"/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What security measures did the crew implement?</w:t>
      </w:r>
    </w:p>
    <w:p w:rsidR="004D1F7B" w:rsidRDefault="004D1F7B">
      <w:r>
        <w:t xml:space="preserve">We keep close and lock all doors only one door open for duty aft station standby with VHF. 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Were there video cameras on the ship?  If so, is there video footage of the pirates?</w:t>
      </w:r>
    </w:p>
    <w:p w:rsidR="004D1F7B" w:rsidRDefault="004D1F7B">
      <w:r>
        <w:t>No, everything they took and destroy.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Were there any distinguishing characteristics of any of the pirates?</w:t>
      </w:r>
    </w:p>
    <w:p w:rsidR="004D1F7B" w:rsidRDefault="004D1F7B">
      <w:r>
        <w:t>They use language same like Indonesian people.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Were any of the pirates names/nicknames mentioned?</w:t>
      </w:r>
    </w:p>
    <w:p w:rsidR="004D1F7B" w:rsidRDefault="004D1F7B">
      <w:r>
        <w:t>No, because we don’t understand fully language.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Describe the pirate leader. How do you know he was in charge?</w:t>
      </w:r>
    </w:p>
    <w:p w:rsidR="004D1F7B" w:rsidRDefault="004D1F7B">
      <w:r>
        <w:t>They have one man control on the bridge all the time and connect with his boss ashore.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Describe the navigational skills of the pirate who acted as navigator.</w:t>
      </w:r>
    </w:p>
    <w:p w:rsidR="004D1F7B" w:rsidRDefault="004D1F7B">
      <w:r>
        <w:t>We think nobody skill as navigator in cargo ship only can control and steering because they don’t know how to dropped anchor so they ask master to recommend.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Describe the skills exhibited by the pirate who acted as marine engineer.</w:t>
      </w:r>
    </w:p>
    <w:p w:rsidR="004D1F7B" w:rsidRDefault="004D1F7B">
      <w:r>
        <w:t>We think they know about the engine but not skill they need help from ship engineer.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Describe the movement of the vessel after it was captured.</w:t>
      </w:r>
    </w:p>
    <w:p w:rsidR="004D1F7B" w:rsidRDefault="004D1F7B">
      <w:r>
        <w:t>The ship still moving all the time sometime full speed and sometime slow speed none stop.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How were the pirates dressed?</w:t>
      </w:r>
    </w:p>
    <w:p w:rsidR="004D1F7B" w:rsidRDefault="004D1F7B">
      <w:r>
        <w:t>Normal suit with mask.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Did each of the pirates appear to have a well defined job?</w:t>
      </w:r>
    </w:p>
    <w:p w:rsidR="004D1F7B" w:rsidRDefault="004D1F7B">
      <w:r>
        <w:t xml:space="preserve">Yes, One man stay as commander ship, one or two man as helm steering, one man as engineer take </w:t>
      </w:r>
    </w:p>
    <w:p w:rsidR="004D1F7B" w:rsidRDefault="004D1F7B">
      <w:r>
        <w:t>Care engine but not skill.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Did the pirates leave anything behind? If so, what?</w:t>
      </w:r>
    </w:p>
    <w:p w:rsidR="004D1F7B" w:rsidRDefault="004D1F7B">
      <w:r>
        <w:t xml:space="preserve">No. when the pirate leave they lock messroom, lock all door and dropped anchor all navigation equipment nearly full damage. </w:t>
      </w:r>
    </w:p>
    <w:p w:rsidR="004D1F7B" w:rsidRDefault="004D1F7B"/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Describe the pirate’s security (did they set watches, did they booby trap any spaces, where and when</w:t>
      </w:r>
      <w:r>
        <w:t xml:space="preserve"> </w:t>
      </w:r>
      <w:r w:rsidRPr="00E010B7">
        <w:rPr>
          <w:b/>
          <w:bCs/>
          <w:color w:val="0000FF"/>
        </w:rPr>
        <w:t>did the pirates sleep?)</w:t>
      </w:r>
    </w:p>
    <w:p w:rsidR="004D1F7B" w:rsidRDefault="004D1F7B">
      <w:r>
        <w:t xml:space="preserve">We are not sure about set watches but they have duty watch 24hrs about 3-4 persons somebody sleep in crew cabin or on the bridge.  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How was the MGO off-loaded?</w:t>
      </w:r>
    </w:p>
    <w:p w:rsidR="004D1F7B" w:rsidRDefault="004D1F7B">
      <w:r>
        <w:t>We suspected the transfer the cargo by another alongside during ship still moving.</w:t>
      </w:r>
    </w:p>
    <w:p w:rsidR="004D1F7B" w:rsidRPr="00E010B7" w:rsidRDefault="004D1F7B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Was the MGO off-loaded onto another vessel? If so, describe the vessel.</w:t>
      </w:r>
    </w:p>
    <w:p w:rsidR="004D1F7B" w:rsidRDefault="004D1F7B">
      <w:r>
        <w:t>Yes, we found after released the cargo had transfer total about 1,900,000ltrs remaining onboard</w:t>
      </w:r>
    </w:p>
    <w:p w:rsidR="004D1F7B" w:rsidRDefault="004D1F7B">
      <w:r>
        <w:t>About 100,000ltrs.</w:t>
      </w:r>
    </w:p>
    <w:p w:rsidR="004D1F7B" w:rsidRPr="00E010B7" w:rsidRDefault="004D1F7B" w:rsidP="00A401F8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Was there any indication the robbers intended to steal the cargo? e.g. RV with other vessels</w:t>
      </w:r>
    </w:p>
    <w:p w:rsidR="004D1F7B" w:rsidRDefault="004D1F7B" w:rsidP="00A401F8">
      <w:r>
        <w:t>Yes,they plan to transfer all cargo to another ship contact by satellite mobile phone.</w:t>
      </w:r>
    </w:p>
    <w:p w:rsidR="004D1F7B" w:rsidRPr="00E010B7" w:rsidRDefault="004D1F7B" w:rsidP="00A401F8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Any indication the robbers considered or planned to steal the vessel and if so what prevented them from doing so?</w:t>
      </w:r>
    </w:p>
    <w:p w:rsidR="004D1F7B" w:rsidRDefault="004D1F7B" w:rsidP="00A401F8">
      <w:r>
        <w:t xml:space="preserve">We suspected they planned to steal cargo and somebody said for sold the ship at </w:t>
      </w:r>
      <w:smartTag w:uri="urn:schemas-microsoft-com:office:smarttags" w:element="place">
        <w:r>
          <w:t>China</w:t>
        </w:r>
      </w:smartTag>
      <w:r>
        <w:t>(But we think</w:t>
      </w:r>
    </w:p>
    <w:p w:rsidR="004D1F7B" w:rsidRDefault="004D1F7B" w:rsidP="00A401F8">
      <w:r>
        <w:t>It not possible.</w:t>
      </w:r>
    </w:p>
    <w:p w:rsidR="004D1F7B" w:rsidRPr="00E010B7" w:rsidRDefault="004D1F7B" w:rsidP="00A401F8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How long were the robbers on board the vessel?</w:t>
      </w:r>
    </w:p>
    <w:p w:rsidR="004D1F7B" w:rsidRDefault="004D1F7B" w:rsidP="00A401F8">
      <w:r>
        <w:t>Total 5 days 4 night.</w:t>
      </w:r>
    </w:p>
    <w:p w:rsidR="004D1F7B" w:rsidRPr="00E010B7" w:rsidRDefault="004D1F7B" w:rsidP="00A401F8">
      <w:pPr>
        <w:rPr>
          <w:b/>
          <w:bCs/>
          <w:color w:val="0000FF"/>
        </w:rPr>
      </w:pPr>
      <w:r w:rsidRPr="00E010B7">
        <w:rPr>
          <w:b/>
          <w:bCs/>
          <w:color w:val="0000FF"/>
        </w:rPr>
        <w:t>What were the nationalities of the robbers?</w:t>
      </w:r>
    </w:p>
    <w:p w:rsidR="004D1F7B" w:rsidRDefault="004D1F7B" w:rsidP="00A401F8">
      <w:r>
        <w:t xml:space="preserve">We suspected </w:t>
      </w:r>
      <w:smartTag w:uri="urn:schemas-microsoft-com:office:smarttags" w:element="place">
        <w:r>
          <w:t>Indonesia</w:t>
        </w:r>
      </w:smartTag>
      <w:r>
        <w:t xml:space="preserve"> for the language they speak.</w:t>
      </w:r>
    </w:p>
    <w:sectPr w:rsidR="004D1F7B" w:rsidSect="008D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40E2"/>
    <w:rsid w:val="000A714E"/>
    <w:rsid w:val="001152C9"/>
    <w:rsid w:val="001628C3"/>
    <w:rsid w:val="001F1AEF"/>
    <w:rsid w:val="00270BC9"/>
    <w:rsid w:val="002968AC"/>
    <w:rsid w:val="00352FFF"/>
    <w:rsid w:val="003856C7"/>
    <w:rsid w:val="004158CE"/>
    <w:rsid w:val="00496E4E"/>
    <w:rsid w:val="004D1F7B"/>
    <w:rsid w:val="005130C8"/>
    <w:rsid w:val="00516926"/>
    <w:rsid w:val="00553CF2"/>
    <w:rsid w:val="00577F95"/>
    <w:rsid w:val="005D689B"/>
    <w:rsid w:val="00657834"/>
    <w:rsid w:val="006D2D1D"/>
    <w:rsid w:val="007400FE"/>
    <w:rsid w:val="00792FD1"/>
    <w:rsid w:val="00873A61"/>
    <w:rsid w:val="008D246C"/>
    <w:rsid w:val="008D6C38"/>
    <w:rsid w:val="009978AA"/>
    <w:rsid w:val="009F7662"/>
    <w:rsid w:val="00A401F8"/>
    <w:rsid w:val="00AD0FC1"/>
    <w:rsid w:val="00B25907"/>
    <w:rsid w:val="00BA417E"/>
    <w:rsid w:val="00BC1FFA"/>
    <w:rsid w:val="00C45801"/>
    <w:rsid w:val="00CB2FDD"/>
    <w:rsid w:val="00E010B7"/>
    <w:rsid w:val="00E12460"/>
    <w:rsid w:val="00E40A9A"/>
    <w:rsid w:val="00E73BF2"/>
    <w:rsid w:val="00E95F4E"/>
    <w:rsid w:val="00EA460A"/>
    <w:rsid w:val="00F340E2"/>
    <w:rsid w:val="00FC20EF"/>
    <w:rsid w:val="00FF1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46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85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3</Pages>
  <Words>594</Words>
  <Characters>3386</Characters>
  <Application>Microsoft Office Outlook</Application>
  <DocSecurity>0</DocSecurity>
  <Lines>0</Lines>
  <Paragraphs>0</Paragraphs>
  <ScaleCrop>false</ScaleCrop>
  <Company>NCIS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was the first sighting of the pirate speed boat</dc:title>
  <dc:subject/>
  <dc:creator>DoD User</dc:creator>
  <cp:keywords/>
  <dc:description/>
  <cp:lastModifiedBy>Your User Name</cp:lastModifiedBy>
  <cp:revision>3</cp:revision>
  <dcterms:created xsi:type="dcterms:W3CDTF">2013-10-22T09:19:00Z</dcterms:created>
  <dcterms:modified xsi:type="dcterms:W3CDTF">2013-10-25T08:39:00Z</dcterms:modified>
</cp:coreProperties>
</file>